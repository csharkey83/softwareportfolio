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D94C" w14:textId="77777777" w:rsidR="00816216" w:rsidRDefault="00D43D75" w:rsidP="00141A4C">
      <w:pPr>
        <w:pStyle w:val="Title"/>
      </w:pPr>
      <w:r>
        <w:t>Christopher Sharkey</w:t>
      </w:r>
    </w:p>
    <w:p w14:paraId="590D2567" w14:textId="77777777" w:rsidR="00141A4C" w:rsidRDefault="00D43D75" w:rsidP="00141A4C">
      <w:r>
        <w:t>4208 S. Kerrington Dr. Independence, MO 64055</w:t>
      </w:r>
      <w:r w:rsidR="00141A4C">
        <w:t> | </w:t>
      </w:r>
      <w:r>
        <w:t>816-651-1015</w:t>
      </w:r>
      <w:r w:rsidR="00141A4C">
        <w:t> | </w:t>
      </w:r>
      <w:r>
        <w:t>chris.shrky@gmail.com</w:t>
      </w:r>
    </w:p>
    <w:p w14:paraId="6860D6BA" w14:textId="77777777" w:rsidR="006270A9" w:rsidRDefault="00037BCB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F71B6995D58647A0B711548F79E01E5E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661A9681" w14:textId="77777777" w:rsidR="006270A9" w:rsidRPr="007C64C6" w:rsidRDefault="00D43D75">
      <w:r w:rsidRPr="007C64C6">
        <w:t xml:space="preserve">Newly graduated, skilled software developer with project experience and knowledgeable in multiple computer languages.  Focused and detail-oriented professional offering exceptional troubleshooting skills and a talent for developing innovative solutions to unusual and difficult problems.  Seeking an opportunity to </w:t>
      </w:r>
      <w:r w:rsidR="005673CB" w:rsidRPr="007C64C6">
        <w:t>learn and grow</w:t>
      </w:r>
      <w:r w:rsidRPr="007C64C6">
        <w:t xml:space="preserve">. </w:t>
      </w:r>
    </w:p>
    <w:p w14:paraId="250CB326" w14:textId="77777777" w:rsidR="005673CB" w:rsidRDefault="005673CB" w:rsidP="005673CB">
      <w:pPr>
        <w:pStyle w:val="Heading1"/>
      </w:pPr>
      <w:r>
        <w:t>Skills</w:t>
      </w:r>
    </w:p>
    <w:p w14:paraId="73417BF0" w14:textId="77777777" w:rsidR="005673CB" w:rsidRDefault="005673CB" w:rsidP="005673CB">
      <w:pPr>
        <w:pStyle w:val="Heading1"/>
        <w:numPr>
          <w:ilvl w:val="0"/>
          <w:numId w:val="26"/>
        </w:numPr>
        <w:rPr>
          <w:b w:val="0"/>
          <w:color w:val="auto"/>
          <w:sz w:val="24"/>
        </w:rPr>
        <w:sectPr w:rsidR="005673CB" w:rsidSect="00617B26">
          <w:footerReference w:type="default" r:id="rId8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323C9CCD" w14:textId="77777777" w:rsidR="0009437F" w:rsidRPr="007C64C6" w:rsidRDefault="0009437F" w:rsidP="00280F03">
      <w:pPr>
        <w:pStyle w:val="Heading1"/>
        <w:numPr>
          <w:ilvl w:val="0"/>
          <w:numId w:val="26"/>
        </w:numPr>
        <w:rPr>
          <w:b w:val="0"/>
          <w:color w:val="auto"/>
          <w:sz w:val="22"/>
          <w:szCs w:val="22"/>
        </w:rPr>
      </w:pPr>
      <w:r w:rsidRPr="007C64C6">
        <w:rPr>
          <w:b w:val="0"/>
          <w:color w:val="auto"/>
          <w:sz w:val="22"/>
          <w:szCs w:val="22"/>
        </w:rPr>
        <w:t>Database management</w:t>
      </w:r>
    </w:p>
    <w:p w14:paraId="5A582CA1" w14:textId="77777777" w:rsidR="0009437F" w:rsidRPr="007C64C6" w:rsidRDefault="0009437F" w:rsidP="00280F03">
      <w:pPr>
        <w:pStyle w:val="Heading1"/>
        <w:numPr>
          <w:ilvl w:val="0"/>
          <w:numId w:val="26"/>
        </w:numPr>
        <w:rPr>
          <w:b w:val="0"/>
          <w:color w:val="auto"/>
          <w:sz w:val="22"/>
          <w:szCs w:val="22"/>
        </w:rPr>
      </w:pPr>
      <w:r w:rsidRPr="007C64C6">
        <w:rPr>
          <w:b w:val="0"/>
          <w:color w:val="auto"/>
          <w:sz w:val="22"/>
          <w:szCs w:val="22"/>
        </w:rPr>
        <w:t>Testing and debugging</w:t>
      </w:r>
    </w:p>
    <w:p w14:paraId="03B4F342" w14:textId="77777777" w:rsidR="0009437F" w:rsidRPr="007C64C6" w:rsidRDefault="0009437F" w:rsidP="00280F03">
      <w:pPr>
        <w:pStyle w:val="Heading1"/>
        <w:numPr>
          <w:ilvl w:val="0"/>
          <w:numId w:val="26"/>
        </w:numPr>
        <w:rPr>
          <w:b w:val="0"/>
          <w:color w:val="auto"/>
          <w:sz w:val="22"/>
          <w:szCs w:val="22"/>
        </w:rPr>
      </w:pPr>
      <w:r w:rsidRPr="007C64C6">
        <w:rPr>
          <w:b w:val="0"/>
          <w:color w:val="auto"/>
          <w:sz w:val="22"/>
          <w:szCs w:val="22"/>
        </w:rPr>
        <w:t>Project management</w:t>
      </w:r>
    </w:p>
    <w:p w14:paraId="4FE4EB7D" w14:textId="77777777" w:rsidR="0009437F" w:rsidRPr="007C64C6" w:rsidRDefault="0009437F" w:rsidP="00280F03">
      <w:pPr>
        <w:pStyle w:val="Heading1"/>
        <w:numPr>
          <w:ilvl w:val="0"/>
          <w:numId w:val="26"/>
        </w:numPr>
        <w:rPr>
          <w:b w:val="0"/>
          <w:color w:val="auto"/>
          <w:sz w:val="22"/>
          <w:szCs w:val="22"/>
        </w:rPr>
      </w:pPr>
      <w:r w:rsidRPr="007C64C6">
        <w:rPr>
          <w:b w:val="0"/>
          <w:color w:val="auto"/>
          <w:sz w:val="22"/>
          <w:szCs w:val="22"/>
        </w:rPr>
        <w:t>Software Development Life Cycle</w:t>
      </w:r>
    </w:p>
    <w:p w14:paraId="1C2B0350" w14:textId="77777777" w:rsidR="0009437F" w:rsidRPr="007C64C6" w:rsidRDefault="0009437F" w:rsidP="00280F03">
      <w:pPr>
        <w:pStyle w:val="Heading1"/>
        <w:numPr>
          <w:ilvl w:val="0"/>
          <w:numId w:val="26"/>
        </w:numPr>
        <w:rPr>
          <w:b w:val="0"/>
          <w:color w:val="auto"/>
          <w:sz w:val="22"/>
          <w:szCs w:val="22"/>
        </w:rPr>
      </w:pPr>
      <w:r w:rsidRPr="007C64C6">
        <w:rPr>
          <w:b w:val="0"/>
          <w:color w:val="auto"/>
          <w:sz w:val="22"/>
          <w:szCs w:val="22"/>
        </w:rPr>
        <w:t>Windows OS</w:t>
      </w:r>
    </w:p>
    <w:p w14:paraId="392AD2EE" w14:textId="77777777" w:rsidR="0009437F" w:rsidRPr="007C64C6" w:rsidRDefault="0009437F" w:rsidP="00280F03">
      <w:pPr>
        <w:pStyle w:val="Heading1"/>
        <w:numPr>
          <w:ilvl w:val="0"/>
          <w:numId w:val="26"/>
        </w:numPr>
        <w:rPr>
          <w:b w:val="0"/>
          <w:color w:val="auto"/>
          <w:sz w:val="22"/>
          <w:szCs w:val="22"/>
        </w:rPr>
      </w:pPr>
      <w:r w:rsidRPr="007C64C6">
        <w:rPr>
          <w:b w:val="0"/>
          <w:color w:val="auto"/>
          <w:sz w:val="22"/>
          <w:szCs w:val="22"/>
        </w:rPr>
        <w:t>Team leadership</w:t>
      </w:r>
    </w:p>
    <w:p w14:paraId="3AEAB726" w14:textId="77777777" w:rsidR="0009437F" w:rsidRPr="007C64C6" w:rsidRDefault="0009437F" w:rsidP="0009437F">
      <w:pPr>
        <w:pStyle w:val="Heading1"/>
        <w:numPr>
          <w:ilvl w:val="0"/>
          <w:numId w:val="26"/>
        </w:numPr>
        <w:rPr>
          <w:b w:val="0"/>
          <w:color w:val="auto"/>
          <w:sz w:val="22"/>
          <w:szCs w:val="22"/>
        </w:rPr>
      </w:pPr>
      <w:r w:rsidRPr="007C64C6">
        <w:rPr>
          <w:b w:val="0"/>
          <w:color w:val="auto"/>
          <w:sz w:val="22"/>
          <w:szCs w:val="22"/>
        </w:rPr>
        <w:t>Conflict Resolution</w:t>
      </w:r>
    </w:p>
    <w:p w14:paraId="5980F99B" w14:textId="60B3F896" w:rsidR="0009437F" w:rsidRPr="007C64C6" w:rsidRDefault="0009437F" w:rsidP="0009437F">
      <w:pPr>
        <w:pStyle w:val="Heading1"/>
        <w:numPr>
          <w:ilvl w:val="0"/>
          <w:numId w:val="26"/>
        </w:numPr>
        <w:rPr>
          <w:b w:val="0"/>
          <w:color w:val="auto"/>
          <w:sz w:val="22"/>
          <w:szCs w:val="22"/>
        </w:rPr>
      </w:pPr>
      <w:r w:rsidRPr="007C64C6">
        <w:rPr>
          <w:b w:val="0"/>
          <w:color w:val="auto"/>
          <w:sz w:val="22"/>
          <w:szCs w:val="22"/>
        </w:rPr>
        <w:t xml:space="preserve">Oracle </w:t>
      </w:r>
      <w:r w:rsidR="002619B9">
        <w:rPr>
          <w:b w:val="0"/>
          <w:color w:val="auto"/>
          <w:sz w:val="22"/>
          <w:szCs w:val="22"/>
        </w:rPr>
        <w:t>(SQL)</w:t>
      </w:r>
    </w:p>
    <w:p w14:paraId="43F4901E" w14:textId="77777777" w:rsidR="005673CB" w:rsidRPr="007C64C6" w:rsidRDefault="0009437F" w:rsidP="000F26B4">
      <w:pPr>
        <w:pStyle w:val="Heading1"/>
        <w:numPr>
          <w:ilvl w:val="0"/>
          <w:numId w:val="26"/>
        </w:numPr>
        <w:rPr>
          <w:b w:val="0"/>
          <w:color w:val="auto"/>
          <w:sz w:val="22"/>
          <w:szCs w:val="22"/>
        </w:rPr>
      </w:pPr>
      <w:r w:rsidRPr="007C64C6">
        <w:rPr>
          <w:b w:val="0"/>
          <w:color w:val="auto"/>
          <w:sz w:val="22"/>
          <w:szCs w:val="22"/>
        </w:rPr>
        <w:t>Fluent in C, C++, C#, HTML, CSS, Java, and JavaScript</w:t>
      </w:r>
      <w:r w:rsidRPr="007C64C6">
        <w:rPr>
          <w:b w:val="0"/>
          <w:color w:val="auto"/>
          <w:sz w:val="22"/>
          <w:szCs w:val="22"/>
        </w:rPr>
        <w:tab/>
      </w:r>
      <w:r w:rsidR="005673CB" w:rsidRPr="007C64C6">
        <w:rPr>
          <w:b w:val="0"/>
          <w:color w:val="auto"/>
          <w:sz w:val="22"/>
          <w:szCs w:val="22"/>
        </w:rPr>
        <w:t xml:space="preserve">       </w:t>
      </w:r>
    </w:p>
    <w:p w14:paraId="18499C74" w14:textId="77777777" w:rsidR="00F92E76" w:rsidRPr="007C64C6" w:rsidRDefault="0009437F" w:rsidP="00F92E76">
      <w:pPr>
        <w:pStyle w:val="Heading1"/>
        <w:numPr>
          <w:ilvl w:val="0"/>
          <w:numId w:val="26"/>
        </w:numPr>
        <w:rPr>
          <w:b w:val="0"/>
          <w:color w:val="auto"/>
          <w:sz w:val="22"/>
          <w:szCs w:val="22"/>
        </w:rPr>
      </w:pPr>
      <w:r w:rsidRPr="007C64C6">
        <w:rPr>
          <w:b w:val="0"/>
          <w:color w:val="auto"/>
          <w:sz w:val="22"/>
          <w:szCs w:val="22"/>
        </w:rPr>
        <w:t>Advanced Microsoft Office</w:t>
      </w:r>
    </w:p>
    <w:p w14:paraId="5B03C18A" w14:textId="77777777" w:rsidR="00280F03" w:rsidRDefault="00280F03" w:rsidP="00280F03">
      <w:pPr>
        <w:pStyle w:val="Heading1"/>
        <w:rPr>
          <w:b w:val="0"/>
          <w:color w:val="auto"/>
          <w:sz w:val="24"/>
        </w:rPr>
      </w:pPr>
    </w:p>
    <w:sdt>
      <w:sdtPr>
        <w:alias w:val="Experience:"/>
        <w:tag w:val="Experience:"/>
        <w:id w:val="171684534"/>
        <w:placeholder>
          <w:docPart w:val="EA3F877761834DFB88C5951AE1FF4059"/>
        </w:placeholder>
        <w:temporary/>
        <w:showingPlcHdr/>
        <w15:appearance w15:val="hidden"/>
      </w:sdtPr>
      <w:sdtEndPr/>
      <w:sdtContent>
        <w:p w14:paraId="3A24BC33" w14:textId="77777777" w:rsidR="0009437F" w:rsidRDefault="0009437F" w:rsidP="0009437F">
          <w:pPr>
            <w:pStyle w:val="Heading1"/>
          </w:pPr>
          <w:r>
            <w:t>Experience</w:t>
          </w:r>
        </w:p>
      </w:sdtContent>
    </w:sdt>
    <w:p w14:paraId="2E54CE0A" w14:textId="77777777" w:rsidR="0009437F" w:rsidRDefault="0009437F" w:rsidP="0009437F">
      <w:pPr>
        <w:pStyle w:val="Heading2"/>
      </w:pPr>
      <w:r>
        <w:t xml:space="preserve">Data Management specialist / scheduling team lead |                              </w:t>
      </w:r>
    </w:p>
    <w:p w14:paraId="0671237D" w14:textId="77777777" w:rsidR="0009437F" w:rsidRDefault="0009437F" w:rsidP="0009437F">
      <w:pPr>
        <w:pStyle w:val="Heading2"/>
      </w:pPr>
      <w:r>
        <w:t>truman medical center | 08/2015 - current</w:t>
      </w:r>
    </w:p>
    <w:p w14:paraId="3D6B1B52" w14:textId="77777777" w:rsidR="00A6759C" w:rsidRPr="007C64C6" w:rsidRDefault="00F92E76" w:rsidP="00A6759C">
      <w:pPr>
        <w:pStyle w:val="ListBullet"/>
        <w:numPr>
          <w:ilvl w:val="0"/>
          <w:numId w:val="27"/>
        </w:numPr>
      </w:pPr>
      <w:r w:rsidRPr="007C64C6">
        <w:t>Checked figures, postings and documents for correct entry, mathematical accuracy and proper coding</w:t>
      </w:r>
      <w:r w:rsidR="00A6759C" w:rsidRPr="00A6759C">
        <w:t xml:space="preserve"> </w:t>
      </w:r>
      <w:r w:rsidR="00A6759C" w:rsidRPr="007C64C6">
        <w:t>Worked in Microsoft Excel platform to develop scripts for task automation and improve workflow</w:t>
      </w:r>
    </w:p>
    <w:p w14:paraId="5103F95F" w14:textId="77777777" w:rsidR="00F92E76" w:rsidRPr="007C64C6" w:rsidRDefault="00A6759C" w:rsidP="00A6759C">
      <w:pPr>
        <w:pStyle w:val="ListBullet"/>
        <w:numPr>
          <w:ilvl w:val="0"/>
          <w:numId w:val="27"/>
        </w:numPr>
      </w:pPr>
      <w:r w:rsidRPr="007C64C6">
        <w:t xml:space="preserve">6 years of </w:t>
      </w:r>
      <w:r>
        <w:t>experience in data mining</w:t>
      </w:r>
    </w:p>
    <w:p w14:paraId="20829086" w14:textId="77777777" w:rsidR="00F92E76" w:rsidRPr="007C64C6" w:rsidRDefault="00F92E76" w:rsidP="0009437F">
      <w:pPr>
        <w:pStyle w:val="ListBullet"/>
        <w:numPr>
          <w:ilvl w:val="0"/>
          <w:numId w:val="27"/>
        </w:numPr>
      </w:pPr>
      <w:r w:rsidRPr="007C64C6">
        <w:t>Designed and implemented key measurement reports for conveying metrics to the leadership team, monitoring service levels, identifying trends and performing root cause analysis</w:t>
      </w:r>
    </w:p>
    <w:p w14:paraId="4BEF2471" w14:textId="77777777" w:rsidR="00F92E76" w:rsidRPr="007C64C6" w:rsidRDefault="00F92E76" w:rsidP="0009437F">
      <w:pPr>
        <w:pStyle w:val="ListBullet"/>
        <w:numPr>
          <w:ilvl w:val="0"/>
          <w:numId w:val="27"/>
        </w:numPr>
      </w:pPr>
      <w:r w:rsidRPr="007C64C6">
        <w:t>Made actionable recommendations based on data trends</w:t>
      </w:r>
    </w:p>
    <w:p w14:paraId="3055F2FF" w14:textId="77777777" w:rsidR="00F92E76" w:rsidRPr="007C64C6" w:rsidRDefault="00F92E76" w:rsidP="0009437F">
      <w:pPr>
        <w:pStyle w:val="ListBullet"/>
        <w:numPr>
          <w:ilvl w:val="0"/>
          <w:numId w:val="27"/>
        </w:numPr>
      </w:pPr>
      <w:r w:rsidRPr="007C64C6">
        <w:t>Conducted field studies and data collection to support sophisticated analysis, assisting multiple projects</w:t>
      </w:r>
    </w:p>
    <w:p w14:paraId="6C57E259" w14:textId="77777777" w:rsidR="00F92E76" w:rsidRPr="007C64C6" w:rsidRDefault="00F92E76" w:rsidP="0009437F">
      <w:pPr>
        <w:pStyle w:val="ListBullet"/>
        <w:numPr>
          <w:ilvl w:val="0"/>
          <w:numId w:val="27"/>
        </w:numPr>
      </w:pPr>
      <w:r w:rsidRPr="007C64C6">
        <w:t>Prepared data examples, runs and views for committee meetings</w:t>
      </w:r>
    </w:p>
    <w:p w14:paraId="029355A4" w14:textId="77777777" w:rsidR="00F92E76" w:rsidRPr="007C64C6" w:rsidRDefault="007C64C6" w:rsidP="0009437F">
      <w:pPr>
        <w:pStyle w:val="ListBullet"/>
        <w:numPr>
          <w:ilvl w:val="0"/>
          <w:numId w:val="27"/>
        </w:numPr>
      </w:pPr>
      <w:r w:rsidRPr="007C64C6">
        <w:t>Identified business requirements and devised implementation strategies to solve the business problems</w:t>
      </w:r>
    </w:p>
    <w:p w14:paraId="694917DE" w14:textId="77777777" w:rsidR="007C64C6" w:rsidRPr="007C64C6" w:rsidRDefault="007C64C6" w:rsidP="0009437F">
      <w:pPr>
        <w:pStyle w:val="ListBullet"/>
        <w:numPr>
          <w:ilvl w:val="0"/>
          <w:numId w:val="27"/>
        </w:numPr>
      </w:pPr>
      <w:r w:rsidRPr="007C64C6">
        <w:t>Collected, tracked and organized data to evaluate current business trends</w:t>
      </w:r>
    </w:p>
    <w:p w14:paraId="34258EB2" w14:textId="77777777" w:rsidR="007C64C6" w:rsidRPr="007C64C6" w:rsidRDefault="007C64C6" w:rsidP="007C64C6">
      <w:pPr>
        <w:pStyle w:val="ListBullet"/>
        <w:numPr>
          <w:ilvl w:val="0"/>
          <w:numId w:val="27"/>
        </w:numPr>
      </w:pPr>
      <w:r w:rsidRPr="007C64C6">
        <w:t>Ensured the immediate resolution of issues so that all project deliverables met key milestones as defined by leadership team</w:t>
      </w:r>
    </w:p>
    <w:p w14:paraId="1FE0147D" w14:textId="77777777" w:rsidR="007C64C6" w:rsidRPr="007C64C6" w:rsidRDefault="007C64C6" w:rsidP="007C64C6">
      <w:pPr>
        <w:pStyle w:val="ListBullet"/>
        <w:numPr>
          <w:ilvl w:val="0"/>
          <w:numId w:val="27"/>
        </w:numPr>
      </w:pPr>
      <w:r w:rsidRPr="007C64C6">
        <w:t>Created HTML intranet page to assist in training and job duties</w:t>
      </w:r>
    </w:p>
    <w:p w14:paraId="727EC05F" w14:textId="77777777" w:rsidR="007C64C6" w:rsidRPr="007C64C6" w:rsidRDefault="007C64C6" w:rsidP="007C64C6">
      <w:pPr>
        <w:pStyle w:val="ListBullet"/>
        <w:numPr>
          <w:ilvl w:val="0"/>
          <w:numId w:val="27"/>
        </w:numPr>
      </w:pPr>
      <w:r w:rsidRPr="007C64C6">
        <w:t>Served as operating system expert (super user), providing technical support</w:t>
      </w:r>
    </w:p>
    <w:p w14:paraId="03A6E8DD" w14:textId="77777777" w:rsidR="007C64C6" w:rsidRPr="007C64C6" w:rsidRDefault="007C64C6" w:rsidP="007C64C6">
      <w:pPr>
        <w:pStyle w:val="ListBullet"/>
        <w:numPr>
          <w:ilvl w:val="0"/>
          <w:numId w:val="27"/>
        </w:numPr>
      </w:pPr>
      <w:r w:rsidRPr="007C64C6">
        <w:t>Managed project plans while providing status updates to management</w:t>
      </w:r>
    </w:p>
    <w:p w14:paraId="35400C93" w14:textId="77777777" w:rsidR="007C64C6" w:rsidRPr="007C64C6" w:rsidRDefault="007C64C6" w:rsidP="007C64C6">
      <w:pPr>
        <w:pStyle w:val="ListBullet"/>
        <w:numPr>
          <w:ilvl w:val="0"/>
          <w:numId w:val="27"/>
        </w:numPr>
      </w:pPr>
      <w:r w:rsidRPr="007C64C6">
        <w:t>Handled special projects designated by the leadership team</w:t>
      </w:r>
    </w:p>
    <w:p w14:paraId="752F3645" w14:textId="77777777" w:rsidR="007C64C6" w:rsidRPr="007C64C6" w:rsidRDefault="007C64C6" w:rsidP="007C64C6">
      <w:pPr>
        <w:pStyle w:val="ListBullet"/>
        <w:numPr>
          <w:ilvl w:val="0"/>
          <w:numId w:val="27"/>
        </w:numPr>
      </w:pPr>
      <w:r w:rsidRPr="007C64C6">
        <w:t>Served as the sole database specialist</w:t>
      </w:r>
    </w:p>
    <w:p w14:paraId="2F41F139" w14:textId="77777777" w:rsidR="00A6759C" w:rsidRPr="007C64C6" w:rsidRDefault="007C64C6" w:rsidP="00A6759C">
      <w:pPr>
        <w:pStyle w:val="ListBullet"/>
        <w:numPr>
          <w:ilvl w:val="0"/>
          <w:numId w:val="27"/>
        </w:numPr>
      </w:pPr>
      <w:r w:rsidRPr="007C64C6">
        <w:t>Assisted in the implementation of new system applications</w:t>
      </w:r>
    </w:p>
    <w:p w14:paraId="0FCFF0CD" w14:textId="77777777" w:rsidR="0009437F" w:rsidRDefault="00A6759C" w:rsidP="0009437F">
      <w:pPr>
        <w:pStyle w:val="Heading2"/>
      </w:pPr>
      <w:r>
        <w:lastRenderedPageBreak/>
        <w:t>Team Lead (Interpreter services)</w:t>
      </w:r>
      <w:r w:rsidR="0009437F">
        <w:t> | </w:t>
      </w:r>
      <w:r>
        <w:t>Truman Medical Center</w:t>
      </w:r>
      <w:r w:rsidR="0009437F">
        <w:t> | </w:t>
      </w:r>
      <w:r>
        <w:t>09/2012 – 08/2015</w:t>
      </w:r>
    </w:p>
    <w:p w14:paraId="37559AD3" w14:textId="77777777" w:rsidR="0009437F" w:rsidRDefault="00A6759C" w:rsidP="00A6759C">
      <w:pPr>
        <w:pStyle w:val="ListBullet"/>
        <w:numPr>
          <w:ilvl w:val="0"/>
          <w:numId w:val="28"/>
        </w:numPr>
      </w:pPr>
      <w:r>
        <w:t>Managed interpreter documentation project and roll-out through in-depth technical research, support, and analysis by working closely with Cerner’s end-user development team.</w:t>
      </w:r>
    </w:p>
    <w:p w14:paraId="6A216CE3" w14:textId="77777777" w:rsidR="00A6759C" w:rsidRDefault="00A6759C" w:rsidP="00A6759C">
      <w:pPr>
        <w:pStyle w:val="ListBullet"/>
        <w:numPr>
          <w:ilvl w:val="0"/>
          <w:numId w:val="28"/>
        </w:numPr>
      </w:pPr>
      <w:r>
        <w:t>Oversaw a 16 interpreter team compiled of Spanish, Arabic, and Somali interpreters</w:t>
      </w:r>
    </w:p>
    <w:p w14:paraId="1F5B314F" w14:textId="77777777" w:rsidR="00A6759C" w:rsidRDefault="00A6759C" w:rsidP="00A6759C">
      <w:pPr>
        <w:pStyle w:val="ListBullet"/>
        <w:numPr>
          <w:ilvl w:val="0"/>
          <w:numId w:val="28"/>
        </w:numPr>
      </w:pPr>
      <w:r>
        <w:t xml:space="preserve">Coordinated ongoing performance assurance of interpreter documentation applications and </w:t>
      </w:r>
      <w:r w:rsidR="00163FBD">
        <w:t>executed performance tests.</w:t>
      </w:r>
    </w:p>
    <w:p w14:paraId="087F6C4F" w14:textId="77777777" w:rsidR="00163FBD" w:rsidRDefault="00163FBD" w:rsidP="00A6759C">
      <w:pPr>
        <w:pStyle w:val="ListBullet"/>
        <w:numPr>
          <w:ilvl w:val="0"/>
          <w:numId w:val="28"/>
        </w:numPr>
      </w:pPr>
      <w:r>
        <w:t>Coordinated interpreter services at two hospital locations and satellite locations around the Kansas City Metropolitan Area</w:t>
      </w:r>
    </w:p>
    <w:p w14:paraId="1B6AC68D" w14:textId="77777777" w:rsidR="00163FBD" w:rsidRDefault="00163FBD" w:rsidP="00A6759C">
      <w:pPr>
        <w:pStyle w:val="ListBullet"/>
        <w:numPr>
          <w:ilvl w:val="0"/>
          <w:numId w:val="28"/>
        </w:numPr>
      </w:pPr>
      <w:r>
        <w:t>Organized and held meetings with staff to improve processes and ensure standards and expectation were being met</w:t>
      </w:r>
    </w:p>
    <w:p w14:paraId="6A4FDD5F" w14:textId="77777777" w:rsidR="00163FBD" w:rsidRDefault="00163FBD" w:rsidP="00A6759C">
      <w:pPr>
        <w:pStyle w:val="ListBullet"/>
        <w:numPr>
          <w:ilvl w:val="0"/>
          <w:numId w:val="28"/>
        </w:numPr>
      </w:pPr>
      <w:r>
        <w:t>Prepared and presented reports to management team</w:t>
      </w:r>
    </w:p>
    <w:p w14:paraId="14EC70AA" w14:textId="77777777" w:rsidR="00163FBD" w:rsidRDefault="00163FBD" w:rsidP="00A6759C">
      <w:pPr>
        <w:pStyle w:val="ListBullet"/>
        <w:numPr>
          <w:ilvl w:val="0"/>
          <w:numId w:val="28"/>
        </w:numPr>
      </w:pPr>
      <w:r>
        <w:t>Chosen as the main corporate office contact, answering questions and resolving issues from hospital staff, patients and vendors</w:t>
      </w:r>
    </w:p>
    <w:p w14:paraId="4DAAD37E" w14:textId="77777777" w:rsidR="00163FBD" w:rsidRDefault="00163FBD" w:rsidP="00A6759C">
      <w:pPr>
        <w:pStyle w:val="ListBullet"/>
        <w:numPr>
          <w:ilvl w:val="0"/>
          <w:numId w:val="28"/>
        </w:numPr>
      </w:pPr>
      <w:r>
        <w:t>Maximized productivity with delivery of onsite training for end-users</w:t>
      </w:r>
    </w:p>
    <w:p w14:paraId="2D806948" w14:textId="77777777" w:rsidR="00163FBD" w:rsidRDefault="00163FBD" w:rsidP="00A6759C">
      <w:pPr>
        <w:pStyle w:val="ListBullet"/>
        <w:numPr>
          <w:ilvl w:val="0"/>
          <w:numId w:val="28"/>
        </w:numPr>
      </w:pPr>
      <w:r>
        <w:t>Ensured the immediate resolution of issues</w:t>
      </w:r>
    </w:p>
    <w:p w14:paraId="3253C733" w14:textId="77777777" w:rsidR="00163FBD" w:rsidRDefault="00163FBD" w:rsidP="00A6759C">
      <w:pPr>
        <w:pStyle w:val="ListBullet"/>
        <w:numPr>
          <w:ilvl w:val="0"/>
          <w:numId w:val="28"/>
        </w:numPr>
      </w:pPr>
      <w:r>
        <w:t>Developed and rolled out a curriculum and training materials that could be utilized by staff of diverse backgrounds</w:t>
      </w:r>
    </w:p>
    <w:p w14:paraId="530DB369" w14:textId="77777777" w:rsidR="00163FBD" w:rsidRPr="0009437F" w:rsidRDefault="00163FBD" w:rsidP="00A6759C">
      <w:pPr>
        <w:pStyle w:val="ListBullet"/>
        <w:numPr>
          <w:ilvl w:val="0"/>
          <w:numId w:val="28"/>
        </w:numPr>
      </w:pPr>
      <w:r>
        <w:t>Monitored department budget through the careful assessment of resource usage and task management to ensure that costs were kept low</w:t>
      </w:r>
    </w:p>
    <w:p w14:paraId="4FA8B2B6" w14:textId="77777777" w:rsidR="006270A9" w:rsidRDefault="0009437F">
      <w:pPr>
        <w:pStyle w:val="Heading1"/>
      </w:pPr>
      <w:r>
        <w:t>Education</w:t>
      </w:r>
    </w:p>
    <w:p w14:paraId="15DCDBB8" w14:textId="77777777" w:rsidR="006270A9" w:rsidRDefault="00163FBD">
      <w:pPr>
        <w:pStyle w:val="Heading2"/>
      </w:pPr>
      <w:r>
        <w:t>Bachelor of arts</w:t>
      </w:r>
      <w:r w:rsidR="009D5933">
        <w:t> | </w:t>
      </w:r>
      <w:r>
        <w:t>2005</w:t>
      </w:r>
      <w:r w:rsidR="009D5933">
        <w:t> | </w:t>
      </w:r>
      <w:r>
        <w:t>benedictine college</w:t>
      </w:r>
    </w:p>
    <w:p w14:paraId="54E5CF06" w14:textId="77777777" w:rsidR="006270A9" w:rsidRDefault="00163FBD" w:rsidP="001B29CF">
      <w:pPr>
        <w:pStyle w:val="ListBullet"/>
        <w:numPr>
          <w:ilvl w:val="0"/>
          <w:numId w:val="21"/>
        </w:numPr>
      </w:pPr>
      <w:r>
        <w:t xml:space="preserve">Double </w:t>
      </w:r>
      <w:r w:rsidR="009D5933">
        <w:t xml:space="preserve">Major: </w:t>
      </w:r>
      <w:r>
        <w:t>Business Administration and Spanish</w:t>
      </w:r>
    </w:p>
    <w:p w14:paraId="0F440754" w14:textId="77777777" w:rsidR="006270A9" w:rsidRDefault="00163FBD">
      <w:pPr>
        <w:pStyle w:val="Heading2"/>
      </w:pPr>
      <w:r>
        <w:t>Associate of Applied Science</w:t>
      </w:r>
      <w:r w:rsidR="009D5933">
        <w:t> | </w:t>
      </w:r>
      <w:r>
        <w:t>2019</w:t>
      </w:r>
      <w:r w:rsidR="009D5933">
        <w:t> | </w:t>
      </w:r>
      <w:r>
        <w:t xml:space="preserve">Kansas City </w:t>
      </w:r>
      <w:r w:rsidR="001213A9">
        <w:t>mcc</w:t>
      </w:r>
    </w:p>
    <w:p w14:paraId="3FD9D571" w14:textId="77777777" w:rsidR="00163FBD" w:rsidRDefault="009D5933" w:rsidP="00163FBD">
      <w:pPr>
        <w:pStyle w:val="ListBullet"/>
        <w:numPr>
          <w:ilvl w:val="0"/>
          <w:numId w:val="21"/>
        </w:numPr>
      </w:pPr>
      <w:r>
        <w:t xml:space="preserve">Minor: </w:t>
      </w:r>
      <w:r w:rsidR="001213A9">
        <w:t>Software Development</w:t>
      </w:r>
    </w:p>
    <w:p w14:paraId="22DE252C" w14:textId="77777777" w:rsidR="00163FBD" w:rsidRDefault="001213A9" w:rsidP="001213A9">
      <w:pPr>
        <w:pStyle w:val="Heading2"/>
      </w:pPr>
      <w:r>
        <w:t>certifications</w:t>
      </w:r>
      <w:r w:rsidR="00163FBD">
        <w:t xml:space="preserve">  </w:t>
      </w:r>
    </w:p>
    <w:p w14:paraId="3F44C9A6" w14:textId="77777777" w:rsidR="00163FBD" w:rsidRDefault="001213A9" w:rsidP="001213A9">
      <w:pPr>
        <w:pStyle w:val="ListBullet"/>
        <w:numPr>
          <w:ilvl w:val="0"/>
          <w:numId w:val="21"/>
        </w:numPr>
      </w:pPr>
      <w:r>
        <w:t>CompTIA IT Fundamentals</w:t>
      </w:r>
      <w:r>
        <w:tab/>
        <w:t>2019</w:t>
      </w:r>
    </w:p>
    <w:p w14:paraId="7C627047" w14:textId="77777777" w:rsidR="00163FBD" w:rsidRDefault="00163FBD" w:rsidP="00163FBD">
      <w:pPr>
        <w:pStyle w:val="ListBullet"/>
        <w:ind w:left="216" w:hanging="216"/>
      </w:pPr>
      <w:bookmarkStart w:id="0" w:name="_GoBack"/>
      <w:bookmarkEnd w:id="0"/>
    </w:p>
    <w:sectPr w:rsidR="00163FBD" w:rsidSect="005673CB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11E60" w14:textId="77777777" w:rsidR="00037BCB" w:rsidRDefault="00037BCB">
      <w:pPr>
        <w:spacing w:after="0"/>
      </w:pPr>
      <w:r>
        <w:separator/>
      </w:r>
    </w:p>
  </w:endnote>
  <w:endnote w:type="continuationSeparator" w:id="0">
    <w:p w14:paraId="1E83B550" w14:textId="77777777" w:rsidR="00037BCB" w:rsidRDefault="00037B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23E3E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13A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6EFC3" w14:textId="77777777" w:rsidR="00037BCB" w:rsidRDefault="00037BCB">
      <w:pPr>
        <w:spacing w:after="0"/>
      </w:pPr>
      <w:r>
        <w:separator/>
      </w:r>
    </w:p>
  </w:footnote>
  <w:footnote w:type="continuationSeparator" w:id="0">
    <w:p w14:paraId="67F89ECA" w14:textId="77777777" w:rsidR="00037BCB" w:rsidRDefault="00037B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A6E9F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8E1E7F"/>
    <w:multiLevelType w:val="hybridMultilevel"/>
    <w:tmpl w:val="56349C98"/>
    <w:lvl w:ilvl="0" w:tplc="17BE54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8D8826C0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1F064E7"/>
    <w:multiLevelType w:val="hybridMultilevel"/>
    <w:tmpl w:val="2DEE4F90"/>
    <w:lvl w:ilvl="0" w:tplc="17BE54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885B07"/>
    <w:multiLevelType w:val="hybridMultilevel"/>
    <w:tmpl w:val="E0AE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7CE7132"/>
    <w:multiLevelType w:val="hybridMultilevel"/>
    <w:tmpl w:val="D2BAC466"/>
    <w:lvl w:ilvl="0" w:tplc="17BE54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6C6C59"/>
    <w:multiLevelType w:val="hybridMultilevel"/>
    <w:tmpl w:val="9C88806C"/>
    <w:lvl w:ilvl="0" w:tplc="17BE54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13"/>
  </w:num>
  <w:num w:numId="17">
    <w:abstractNumId w:val="18"/>
  </w:num>
  <w:num w:numId="18">
    <w:abstractNumId w:val="11"/>
  </w:num>
  <w:num w:numId="19">
    <w:abstractNumId w:val="22"/>
  </w:num>
  <w:num w:numId="20">
    <w:abstractNumId w:val="20"/>
  </w:num>
  <w:num w:numId="21">
    <w:abstractNumId w:val="12"/>
  </w:num>
  <w:num w:numId="22">
    <w:abstractNumId w:val="17"/>
  </w:num>
  <w:num w:numId="23">
    <w:abstractNumId w:val="21"/>
  </w:num>
  <w:num w:numId="24">
    <w:abstractNumId w:val="16"/>
  </w:num>
  <w:num w:numId="25">
    <w:abstractNumId w:val="23"/>
  </w:num>
  <w:num w:numId="26">
    <w:abstractNumId w:val="14"/>
  </w:num>
  <w:num w:numId="27">
    <w:abstractNumId w:val="1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75"/>
    <w:rsid w:val="00037BCB"/>
    <w:rsid w:val="0009437F"/>
    <w:rsid w:val="000A4F59"/>
    <w:rsid w:val="001213A9"/>
    <w:rsid w:val="00141A4C"/>
    <w:rsid w:val="00163FBD"/>
    <w:rsid w:val="001B29CF"/>
    <w:rsid w:val="002619B9"/>
    <w:rsid w:val="00280F03"/>
    <w:rsid w:val="0028220F"/>
    <w:rsid w:val="00356C14"/>
    <w:rsid w:val="004972E4"/>
    <w:rsid w:val="005673CB"/>
    <w:rsid w:val="00617B26"/>
    <w:rsid w:val="006270A9"/>
    <w:rsid w:val="00675956"/>
    <w:rsid w:val="00681034"/>
    <w:rsid w:val="007C64C6"/>
    <w:rsid w:val="00816216"/>
    <w:rsid w:val="0087734B"/>
    <w:rsid w:val="009D5933"/>
    <w:rsid w:val="00A6759C"/>
    <w:rsid w:val="00A94368"/>
    <w:rsid w:val="00BD768D"/>
    <w:rsid w:val="00C61F8E"/>
    <w:rsid w:val="00D43D75"/>
    <w:rsid w:val="00E83E4B"/>
    <w:rsid w:val="00F9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14127"/>
  <w15:chartTrackingRefBased/>
  <w15:docId w15:val="{B2EFACC3-91C4-44BF-BD6D-583044EE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094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kec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1B6995D58647A0B711548F79E0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5F454-3327-4E82-928F-57A375B7C98C}"/>
      </w:docPartPr>
      <w:docPartBody>
        <w:p w:rsidR="00AB6D44" w:rsidRDefault="0092795D">
          <w:pPr>
            <w:pStyle w:val="F71B6995D58647A0B711548F79E01E5E"/>
          </w:pPr>
          <w:r>
            <w:t>Objective</w:t>
          </w:r>
        </w:p>
      </w:docPartBody>
    </w:docPart>
    <w:docPart>
      <w:docPartPr>
        <w:name w:val="EA3F877761834DFB88C5951AE1FF4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B9AAA-3253-4E14-8410-510028B82FB4}"/>
      </w:docPartPr>
      <w:docPartBody>
        <w:p w:rsidR="00AB6D44" w:rsidRDefault="00044B16" w:rsidP="00044B16">
          <w:pPr>
            <w:pStyle w:val="EA3F877761834DFB88C5951AE1FF405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16"/>
    <w:rsid w:val="00044B16"/>
    <w:rsid w:val="0092795D"/>
    <w:rsid w:val="00AB6D44"/>
    <w:rsid w:val="00C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FD850BD5DA4212AC21CB710893BB62">
    <w:name w:val="7EFD850BD5DA4212AC21CB710893BB62"/>
  </w:style>
  <w:style w:type="paragraph" w:customStyle="1" w:styleId="B05E434815274B12B748DCC1D222F4A9">
    <w:name w:val="B05E434815274B12B748DCC1D222F4A9"/>
  </w:style>
  <w:style w:type="paragraph" w:customStyle="1" w:styleId="204B005B543A48ADB0AD7E4A8D6A3B35">
    <w:name w:val="204B005B543A48ADB0AD7E4A8D6A3B35"/>
  </w:style>
  <w:style w:type="paragraph" w:customStyle="1" w:styleId="79E81146CCB04C02942B97C3AEC87391">
    <w:name w:val="79E81146CCB04C02942B97C3AEC87391"/>
  </w:style>
  <w:style w:type="paragraph" w:customStyle="1" w:styleId="F71B6995D58647A0B711548F79E01E5E">
    <w:name w:val="F71B6995D58647A0B711548F79E01E5E"/>
  </w:style>
  <w:style w:type="paragraph" w:customStyle="1" w:styleId="7DADD0C985404E2B974AD246BF1C4A4B">
    <w:name w:val="7DADD0C985404E2B974AD246BF1C4A4B"/>
  </w:style>
  <w:style w:type="paragraph" w:customStyle="1" w:styleId="B70BA7917637432FA386815E0DFC3481">
    <w:name w:val="B70BA7917637432FA386815E0DFC3481"/>
  </w:style>
  <w:style w:type="paragraph" w:customStyle="1" w:styleId="F779A1FCE5714D228E68B9104F356F3D">
    <w:name w:val="F779A1FCE5714D228E68B9104F356F3D"/>
  </w:style>
  <w:style w:type="paragraph" w:customStyle="1" w:styleId="FEB113745C8F4FC08E8FBCFC8BB5656A">
    <w:name w:val="FEB113745C8F4FC08E8FBCFC8BB5656A"/>
  </w:style>
  <w:style w:type="paragraph" w:customStyle="1" w:styleId="3C844A8C0A7849798E4A33D3606446CD">
    <w:name w:val="3C844A8C0A7849798E4A33D3606446CD"/>
  </w:style>
  <w:style w:type="paragraph" w:customStyle="1" w:styleId="D4E9E3898615401AA501A39B4ACFD4DC">
    <w:name w:val="D4E9E3898615401AA501A39B4ACFD4DC"/>
  </w:style>
  <w:style w:type="paragraph" w:customStyle="1" w:styleId="9680E3C046444ABBB319BC597F5F724D">
    <w:name w:val="9680E3C046444ABBB319BC597F5F724D"/>
  </w:style>
  <w:style w:type="paragraph" w:customStyle="1" w:styleId="B054DFED7E0D4222904AA20C231AA7B6">
    <w:name w:val="B054DFED7E0D4222904AA20C231AA7B6"/>
  </w:style>
  <w:style w:type="paragraph" w:customStyle="1" w:styleId="2AACDA1D57EE4416ACA70BF291DBFF34">
    <w:name w:val="2AACDA1D57EE4416ACA70BF291DBFF34"/>
  </w:style>
  <w:style w:type="paragraph" w:customStyle="1" w:styleId="D37AA32F71814364BFD88B4F6450AAF6">
    <w:name w:val="D37AA32F71814364BFD88B4F6450AAF6"/>
  </w:style>
  <w:style w:type="paragraph" w:customStyle="1" w:styleId="81664CDF588F40E682E3400AE411A680">
    <w:name w:val="81664CDF588F40E682E3400AE411A680"/>
  </w:style>
  <w:style w:type="paragraph" w:customStyle="1" w:styleId="BFB74E673ECA47F9AB5A88692F311B1B">
    <w:name w:val="BFB74E673ECA47F9AB5A88692F311B1B"/>
  </w:style>
  <w:style w:type="paragraph" w:customStyle="1" w:styleId="E9782E02DC114651AEEE092AADAD39ED">
    <w:name w:val="E9782E02DC114651AEEE092AADAD39ED"/>
  </w:style>
  <w:style w:type="paragraph" w:customStyle="1" w:styleId="DB4A0422B1E94F63A56A980C6018D98C">
    <w:name w:val="DB4A0422B1E94F63A56A980C6018D98C"/>
  </w:style>
  <w:style w:type="paragraph" w:customStyle="1" w:styleId="CFF1EB4B3ECE4B888FA283F7799D92A1">
    <w:name w:val="CFF1EB4B3ECE4B888FA283F7799D92A1"/>
  </w:style>
  <w:style w:type="paragraph" w:customStyle="1" w:styleId="17BB67B6755C483AA26DCCC4CA5115A1">
    <w:name w:val="17BB67B6755C483AA26DCCC4CA5115A1"/>
  </w:style>
  <w:style w:type="paragraph" w:customStyle="1" w:styleId="85A9481E0D954E659666D766F2926BF4">
    <w:name w:val="85A9481E0D954E659666D766F2926BF4"/>
  </w:style>
  <w:style w:type="paragraph" w:customStyle="1" w:styleId="C3C61CB0E12441F78F5A712AF1A94F0C">
    <w:name w:val="C3C61CB0E12441F78F5A712AF1A94F0C"/>
  </w:style>
  <w:style w:type="paragraph" w:customStyle="1" w:styleId="81244E4BAD524DE0A57EBF5B2F483AD6">
    <w:name w:val="81244E4BAD524DE0A57EBF5B2F483AD6"/>
  </w:style>
  <w:style w:type="paragraph" w:customStyle="1" w:styleId="BD431C8A43124016B4E9B2E8186C2FB7">
    <w:name w:val="BD431C8A43124016B4E9B2E8186C2FB7"/>
  </w:style>
  <w:style w:type="paragraph" w:customStyle="1" w:styleId="5C4851F6487448FFA2AAE42FC9DE3B1D">
    <w:name w:val="5C4851F6487448FFA2AAE42FC9DE3B1D"/>
  </w:style>
  <w:style w:type="paragraph" w:customStyle="1" w:styleId="1BE61A2216B0444CB0BAA1603B074819">
    <w:name w:val="1BE61A2216B0444CB0BAA1603B074819"/>
  </w:style>
  <w:style w:type="paragraph" w:customStyle="1" w:styleId="842E2E06FC5145D7935D4B22A89E886B">
    <w:name w:val="842E2E06FC5145D7935D4B22A89E886B"/>
  </w:style>
  <w:style w:type="paragraph" w:customStyle="1" w:styleId="FA1996E378644967A4161186755FCAAE">
    <w:name w:val="FA1996E378644967A4161186755FCAAE"/>
  </w:style>
  <w:style w:type="paragraph" w:customStyle="1" w:styleId="4159AC16346F44A095C793C2AFB952B5">
    <w:name w:val="4159AC16346F44A095C793C2AFB952B5"/>
  </w:style>
  <w:style w:type="paragraph" w:customStyle="1" w:styleId="5A6F64C1E0B54CD2B0A31FA0207C7525">
    <w:name w:val="5A6F64C1E0B54CD2B0A31FA0207C7525"/>
  </w:style>
  <w:style w:type="paragraph" w:customStyle="1" w:styleId="61A25FF356AC4645875A7A2FED17D379">
    <w:name w:val="61A25FF356AC4645875A7A2FED17D379"/>
  </w:style>
  <w:style w:type="paragraph" w:customStyle="1" w:styleId="219D846F02E6484E95EE139A4A226D99">
    <w:name w:val="219D846F02E6484E95EE139A4A226D99"/>
  </w:style>
  <w:style w:type="paragraph" w:customStyle="1" w:styleId="22717D3F054C411CA4E2EEBEAC211888">
    <w:name w:val="22717D3F054C411CA4E2EEBEAC211888"/>
    <w:rsid w:val="00044B16"/>
  </w:style>
  <w:style w:type="paragraph" w:customStyle="1" w:styleId="E042C4ECD36442BAB07E58F25D80F07B">
    <w:name w:val="E042C4ECD36442BAB07E58F25D80F07B"/>
    <w:rsid w:val="00044B16"/>
  </w:style>
  <w:style w:type="paragraph" w:customStyle="1" w:styleId="1746596A504B4CD5B41390ABCBD5D005">
    <w:name w:val="1746596A504B4CD5B41390ABCBD5D005"/>
    <w:rsid w:val="00044B16"/>
  </w:style>
  <w:style w:type="paragraph" w:customStyle="1" w:styleId="E3C22B051FCC4C03A619C5360B202014">
    <w:name w:val="E3C22B051FCC4C03A619C5360B202014"/>
    <w:rsid w:val="00044B16"/>
  </w:style>
  <w:style w:type="paragraph" w:customStyle="1" w:styleId="57D2DF57633A4046B9394B718660DFA3">
    <w:name w:val="57D2DF57633A4046B9394B718660DFA3"/>
    <w:rsid w:val="00044B16"/>
  </w:style>
  <w:style w:type="paragraph" w:customStyle="1" w:styleId="88A8F09325A3454C8BAA93BD401B6E53">
    <w:name w:val="88A8F09325A3454C8BAA93BD401B6E53"/>
    <w:rsid w:val="00044B16"/>
  </w:style>
  <w:style w:type="paragraph" w:customStyle="1" w:styleId="56472DF4248449B4AD3ED7CB201A5936">
    <w:name w:val="56472DF4248449B4AD3ED7CB201A5936"/>
    <w:rsid w:val="00044B16"/>
  </w:style>
  <w:style w:type="paragraph" w:customStyle="1" w:styleId="1B098BC8740042909FA5951325D08D09">
    <w:name w:val="1B098BC8740042909FA5951325D08D09"/>
    <w:rsid w:val="00044B16"/>
  </w:style>
  <w:style w:type="paragraph" w:customStyle="1" w:styleId="D68A56D1062340E3A5D33EE9818C1013">
    <w:name w:val="D68A56D1062340E3A5D33EE9818C1013"/>
    <w:rsid w:val="00044B16"/>
  </w:style>
  <w:style w:type="paragraph" w:customStyle="1" w:styleId="EA3F877761834DFB88C5951AE1FF4059">
    <w:name w:val="EA3F877761834DFB88C5951AE1FF4059"/>
    <w:rsid w:val="00044B16"/>
  </w:style>
  <w:style w:type="paragraph" w:customStyle="1" w:styleId="C01D4C7FE6854279A60EB81A0D85D83D">
    <w:name w:val="C01D4C7FE6854279A60EB81A0D85D83D"/>
    <w:rsid w:val="00044B16"/>
  </w:style>
  <w:style w:type="paragraph" w:customStyle="1" w:styleId="06CCA5355341482E9668BF60001B8D67">
    <w:name w:val="06CCA5355341482E9668BF60001B8D67"/>
    <w:rsid w:val="00044B16"/>
  </w:style>
  <w:style w:type="paragraph" w:customStyle="1" w:styleId="152E1BB299D64E22B924DD7EDB86A869">
    <w:name w:val="152E1BB299D64E22B924DD7EDB86A869"/>
    <w:rsid w:val="00044B16"/>
  </w:style>
  <w:style w:type="paragraph" w:customStyle="1" w:styleId="7E291B8346B941D3A28783E7ED1CF7B9">
    <w:name w:val="7E291B8346B941D3A28783E7ED1CF7B9"/>
    <w:rsid w:val="00044B16"/>
  </w:style>
  <w:style w:type="paragraph" w:customStyle="1" w:styleId="B228FFB7D880456A9AB76F2B1765C65B">
    <w:name w:val="B228FFB7D880456A9AB76F2B1765C65B"/>
    <w:rsid w:val="00044B16"/>
  </w:style>
  <w:style w:type="paragraph" w:customStyle="1" w:styleId="5E951BA9FCC3491788E496CB9026EA09">
    <w:name w:val="5E951BA9FCC3491788E496CB9026EA09"/>
    <w:rsid w:val="00044B16"/>
  </w:style>
  <w:style w:type="paragraph" w:customStyle="1" w:styleId="6E8531C393A34D4DBCFBED6BE85D5660">
    <w:name w:val="6E8531C393A34D4DBCFBED6BE85D5660"/>
    <w:rsid w:val="00044B16"/>
  </w:style>
  <w:style w:type="paragraph" w:customStyle="1" w:styleId="F50E9ECD6ED143B7BF1DF4D68766E444">
    <w:name w:val="F50E9ECD6ED143B7BF1DF4D68766E444"/>
    <w:rsid w:val="00044B16"/>
  </w:style>
  <w:style w:type="paragraph" w:customStyle="1" w:styleId="C86029CCD7964F8DBD9ABFD385FDD64C">
    <w:name w:val="C86029CCD7964F8DBD9ABFD385FDD64C"/>
    <w:rsid w:val="00044B16"/>
  </w:style>
  <w:style w:type="paragraph" w:customStyle="1" w:styleId="10AF87F9DFB347A28D1B8F94B3F1EBBC">
    <w:name w:val="10AF87F9DFB347A28D1B8F94B3F1EBBC"/>
    <w:rsid w:val="00044B16"/>
  </w:style>
  <w:style w:type="paragraph" w:customStyle="1" w:styleId="62B3E108EB8847A492E39419F4CBBAF0">
    <w:name w:val="62B3E108EB8847A492E39419F4CBBAF0"/>
    <w:rsid w:val="00044B16"/>
  </w:style>
  <w:style w:type="paragraph" w:customStyle="1" w:styleId="C9204AB96D2747F48543289AAF5A7A9C">
    <w:name w:val="C9204AB96D2747F48543289AAF5A7A9C"/>
    <w:rsid w:val="00044B16"/>
  </w:style>
  <w:style w:type="paragraph" w:customStyle="1" w:styleId="1291C5FFB8154B44BC954A1DDDBF9109">
    <w:name w:val="1291C5FFB8154B44BC954A1DDDBF9109"/>
    <w:rsid w:val="00044B16"/>
  </w:style>
  <w:style w:type="paragraph" w:customStyle="1" w:styleId="D6F0C1FC70D3409C9500E36D8101C07A">
    <w:name w:val="D6F0C1FC70D3409C9500E36D8101C07A"/>
    <w:rsid w:val="00044B16"/>
  </w:style>
  <w:style w:type="paragraph" w:customStyle="1" w:styleId="257C0337CBA740AA906B4799B2BB943B">
    <w:name w:val="257C0337CBA740AA906B4799B2BB943B"/>
    <w:rsid w:val="00044B16"/>
  </w:style>
  <w:style w:type="paragraph" w:customStyle="1" w:styleId="0B31072B639646E6969E86031D84D813">
    <w:name w:val="0B31072B639646E6969E86031D84D813"/>
    <w:rsid w:val="00044B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E45EB-2DF4-41A3-86AF-04B4399E6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87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Sharkey, Christopher D</dc:creator>
  <cp:keywords/>
  <cp:lastModifiedBy>Chris Sharkey</cp:lastModifiedBy>
  <cp:revision>3</cp:revision>
  <dcterms:created xsi:type="dcterms:W3CDTF">2019-03-05T03:34:00Z</dcterms:created>
  <dcterms:modified xsi:type="dcterms:W3CDTF">2019-05-09T01:38:00Z</dcterms:modified>
  <cp:version/>
</cp:coreProperties>
</file>